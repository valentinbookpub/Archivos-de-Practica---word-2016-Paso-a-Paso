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10312" w14:textId="77777777" w:rsidR="00334631" w:rsidRDefault="00786E10">
      <w:bookmarkStart w:id="0" w:name="_GoBack"/>
      <w:bookmarkEnd w:id="0"/>
      <w:r>
        <w:t>Todo sobre el bambú</w:t>
      </w:r>
    </w:p>
    <w:p w14:paraId="5F6F943E" w14:textId="77777777" w:rsidR="00334631" w:rsidRPr="00786E10" w:rsidRDefault="00786E10">
      <w:pPr>
        <w:rPr>
          <w:lang w:val="es-ES"/>
        </w:rPr>
      </w:pPr>
      <w:r>
        <w:t>Hoja informativa</w:t>
      </w:r>
    </w:p>
    <w:p w14:paraId="5696EC08" w14:textId="77777777" w:rsidR="004238FC" w:rsidRDefault="00786E10">
      <w:r>
        <w:t>El bambú</w:t>
      </w:r>
      <w:r w:rsidR="002D691D">
        <w:t xml:space="preserve"> es un versátil e importante producto </w:t>
      </w:r>
      <w:r w:rsidR="00095CA6">
        <w:t>para</w:t>
      </w:r>
      <w:r w:rsidR="002D691D">
        <w:t xml:space="preserve"> la economía de muchos países. </w:t>
      </w:r>
      <w:r>
        <w:t xml:space="preserve">Wide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Importers</w:t>
      </w:r>
      <w:proofErr w:type="spellEnd"/>
      <w:r>
        <w:t xml:space="preserve"> </w:t>
      </w:r>
      <w:r w:rsidR="004238FC">
        <w:t xml:space="preserve">se dedica a importar una gran variedad de muebles y elementos decorativos para el hogar fabricados en bambú. </w:t>
      </w:r>
      <w:r w:rsidR="00C439E0">
        <w:t>Aunque</w:t>
      </w:r>
      <w:r w:rsidR="004238FC">
        <w:t xml:space="preserve"> si </w:t>
      </w:r>
      <w:r w:rsidR="00C439E0">
        <w:t>lo que d</w:t>
      </w:r>
      <w:r w:rsidR="004238FC">
        <w:t xml:space="preserve">esea </w:t>
      </w:r>
      <w:r w:rsidR="00C439E0">
        <w:t>es darle</w:t>
      </w:r>
      <w:r w:rsidR="004238FC">
        <w:t xml:space="preserve"> un </w:t>
      </w:r>
      <w:r w:rsidR="00C439E0">
        <w:t>aire</w:t>
      </w:r>
      <w:r w:rsidR="004238FC">
        <w:t xml:space="preserve"> tropical a su jardín o a su casa, puede probar a plantar alguna de las variedades de bambú que se utilizan en jardinería.</w:t>
      </w:r>
    </w:p>
    <w:p w14:paraId="76E9E31E" w14:textId="77777777" w:rsidR="00786E10" w:rsidRDefault="00C439E0">
      <w:r>
        <w:t>Podrá escoger entre</w:t>
      </w:r>
      <w:r w:rsidR="00786E10">
        <w:t xml:space="preserve"> dos </w:t>
      </w:r>
      <w:r>
        <w:t>tipos</w:t>
      </w:r>
      <w:r w:rsidR="004238FC">
        <w:t xml:space="preserve"> diferentes de bambú</w:t>
      </w:r>
      <w:r>
        <w:t xml:space="preserve">, dependiendo del aspecto que quiera conseguir y el grado de mantenimiento que pueda llevar a cabo: </w:t>
      </w:r>
      <w:r w:rsidR="001054FF">
        <w:t>invasivo o</w:t>
      </w:r>
      <w:r w:rsidR="004238FC">
        <w:t xml:space="preserve"> no invasivo. </w:t>
      </w:r>
      <w:r w:rsidR="00F8366F">
        <w:t xml:space="preserve">Las variedades invasivas producen rizomas subterráneos que </w:t>
      </w:r>
      <w:r>
        <w:t>se alejan</w:t>
      </w:r>
      <w:r w:rsidR="00F8366F">
        <w:t xml:space="preserve"> mucho de la planta madre, aunque pueden contenerse fácilmente utilizando</w:t>
      </w:r>
      <w:r>
        <w:t xml:space="preserve"> un sistema de</w:t>
      </w:r>
      <w:r w:rsidR="00F8366F">
        <w:t xml:space="preserve"> zanjas o barreras</w:t>
      </w:r>
      <w:r>
        <w:t>, como se explica más adelante. Las variedades no invasivas tienen, por el contrario, un sistema de raíces bastante más corto</w:t>
      </w:r>
      <w:r w:rsidR="00F8366F">
        <w:t xml:space="preserve">, que sólo se expande unos pocos centímetros por año. </w:t>
      </w:r>
      <w:r>
        <w:t>Soportan</w:t>
      </w:r>
      <w:r w:rsidR="00F8366F">
        <w:t xml:space="preserve"> peor el frío que las variedades invasivas, pero</w:t>
      </w:r>
      <w:r>
        <w:t xml:space="preserve"> son un espécimen excelente</w:t>
      </w:r>
      <w:r w:rsidR="00F8366F">
        <w:t xml:space="preserve">. </w:t>
      </w:r>
    </w:p>
    <w:p w14:paraId="05BAEB8A" w14:textId="77777777" w:rsidR="00334631" w:rsidRDefault="00F8366F">
      <w:r>
        <w:t>Trasladar el bambú</w:t>
      </w:r>
      <w:r w:rsidR="009210F4">
        <w:t xml:space="preserve"> a una nueva casa</w:t>
      </w:r>
    </w:p>
    <w:p w14:paraId="6EEAC759" w14:textId="77777777" w:rsidR="009210F4" w:rsidRDefault="009210F4">
      <w:r>
        <w:t xml:space="preserve">El bambú crece mejor en </w:t>
      </w:r>
      <w:r w:rsidR="00F8366F">
        <w:t>suelos</w:t>
      </w:r>
      <w:r>
        <w:t xml:space="preserve"> moderadamente ácido</w:t>
      </w:r>
      <w:r w:rsidR="00F8366F">
        <w:t>s</w:t>
      </w:r>
      <w:r>
        <w:t xml:space="preserve"> y arcilloso</w:t>
      </w:r>
      <w:r w:rsidR="00F8366F">
        <w:t>s</w:t>
      </w:r>
      <w:r>
        <w:t xml:space="preserve">. </w:t>
      </w:r>
      <w:r w:rsidR="00F8366F">
        <w:t xml:space="preserve">Al </w:t>
      </w:r>
      <w:r w:rsidR="00D95364">
        <w:t>tratarse de</w:t>
      </w:r>
      <w:r w:rsidR="00F8366F">
        <w:t xml:space="preserve"> una planta forestal, es </w:t>
      </w:r>
      <w:r w:rsidR="00D95364">
        <w:t>recomendable</w:t>
      </w:r>
      <w:r w:rsidR="00F8366F">
        <w:t xml:space="preserve"> que </w:t>
      </w:r>
      <w:r w:rsidR="00D95364">
        <w:t>tenga</w:t>
      </w:r>
      <w:r w:rsidR="00F8366F">
        <w:t xml:space="preserve"> una capa de mantillo sobre las raíces y rizomas. La hierba es un buen mantillo, ya que posee gran cantidad de nitrógeno y sílice, así como las astillas de madera o el abono. </w:t>
      </w:r>
      <w:r>
        <w:t xml:space="preserve">El bambú puede plantarse en cualquier época del año en </w:t>
      </w:r>
      <w:r w:rsidR="00DE5E86">
        <w:t>zonas</w:t>
      </w:r>
      <w:r>
        <w:t xml:space="preserve"> de clima templado. </w:t>
      </w:r>
    </w:p>
    <w:p w14:paraId="3FEEA6B4" w14:textId="77777777" w:rsidR="00334631" w:rsidRDefault="00DE5E86">
      <w:r>
        <w:t>El</w:t>
      </w:r>
      <w:r w:rsidR="009210F4">
        <w:t xml:space="preserve"> bambú recién plantado necesit</w:t>
      </w:r>
      <w:r>
        <w:t xml:space="preserve">a </w:t>
      </w:r>
      <w:r w:rsidR="00D95364">
        <w:t>ser regado frecuente y abundantemente</w:t>
      </w:r>
      <w:r w:rsidR="009210F4">
        <w:t xml:space="preserve"> dos veces por semana</w:t>
      </w:r>
      <w:r w:rsidR="00D95364">
        <w:t>,</w:t>
      </w:r>
      <w:r w:rsidR="009210F4">
        <w:t xml:space="preserve"> o más a menudo </w:t>
      </w:r>
      <w:r w:rsidR="00D95364">
        <w:t>en el caso de</w:t>
      </w:r>
      <w:r>
        <w:t xml:space="preserve"> climas muy </w:t>
      </w:r>
      <w:r w:rsidR="009210F4">
        <w:t>c</w:t>
      </w:r>
      <w:r>
        <w:t>aluros</w:t>
      </w:r>
      <w:r w:rsidR="009210F4">
        <w:t>o</w:t>
      </w:r>
      <w:r>
        <w:t>s</w:t>
      </w:r>
      <w:r w:rsidR="009210F4">
        <w:t xml:space="preserve"> o ventoso</w:t>
      </w:r>
      <w:r>
        <w:t>s</w:t>
      </w:r>
      <w:r w:rsidR="00254C53">
        <w:t>.</w:t>
      </w:r>
    </w:p>
    <w:p w14:paraId="417E2D85" w14:textId="77777777" w:rsidR="00DE5E86" w:rsidRDefault="009210F4">
      <w:r>
        <w:t xml:space="preserve">Para controlar el crecimiento de las variedades invasivas de bambú, </w:t>
      </w:r>
      <w:r w:rsidR="00095CA6">
        <w:t>coloque</w:t>
      </w:r>
      <w:r w:rsidR="00DE5E86">
        <w:t xml:space="preserve"> una barrera de al menos</w:t>
      </w:r>
      <w:r>
        <w:t xml:space="preserve"> </w:t>
      </w:r>
      <w:smartTag w:uri="urn:schemas-microsoft-com:office:smarttags" w:element="metricconverter">
        <w:smartTagPr>
          <w:attr w:name="ProductID" w:val="75 cm"/>
        </w:smartTagPr>
        <w:r>
          <w:t>75 cm</w:t>
        </w:r>
      </w:smartTag>
      <w:r>
        <w:t xml:space="preserve"> de profundidad. </w:t>
      </w:r>
      <w:r w:rsidR="00DE5E86">
        <w:t xml:space="preserve">Compacte fuertemente la tierra </w:t>
      </w:r>
      <w:r w:rsidR="00095CA6">
        <w:t>próxima</w:t>
      </w:r>
      <w:r w:rsidR="00DE5E86">
        <w:t xml:space="preserve"> a la barrera para evitar el crecimiento de los rizomas.</w:t>
      </w:r>
    </w:p>
    <w:p w14:paraId="20A510E6" w14:textId="77777777" w:rsidR="00334631" w:rsidRDefault="005B3612">
      <w:r>
        <w:t>Un</w:t>
      </w:r>
      <w:r w:rsidR="00DE5E86">
        <w:t>a planta de</w:t>
      </w:r>
      <w:r>
        <w:t xml:space="preserve"> bambú </w:t>
      </w:r>
      <w:r w:rsidR="00D95364">
        <w:t>saludable</w:t>
      </w:r>
    </w:p>
    <w:p w14:paraId="77860944" w14:textId="77777777" w:rsidR="00334631" w:rsidRDefault="005B3612">
      <w:r>
        <w:t xml:space="preserve">No </w:t>
      </w:r>
      <w:r w:rsidR="00DE5E86">
        <w:t>recoja</w:t>
      </w:r>
      <w:r>
        <w:t xml:space="preserve"> </w:t>
      </w:r>
      <w:r w:rsidR="00D95364">
        <w:t xml:space="preserve">ni rastrille </w:t>
      </w:r>
      <w:r>
        <w:t xml:space="preserve">las hojas de bambú </w:t>
      </w:r>
      <w:r w:rsidR="00DE5E86">
        <w:t xml:space="preserve">que </w:t>
      </w:r>
      <w:r w:rsidR="00095CA6">
        <w:t xml:space="preserve">se </w:t>
      </w:r>
      <w:r w:rsidR="00D95364">
        <w:t>hayan caído</w:t>
      </w:r>
      <w:r w:rsidR="00DE5E86">
        <w:t xml:space="preserve"> bajo </w:t>
      </w:r>
      <w:r>
        <w:t>la planta</w:t>
      </w:r>
      <w:r w:rsidR="00095CA6">
        <w:t>. C</w:t>
      </w:r>
      <w:r w:rsidR="00D95364">
        <w:t>onstituyen</w:t>
      </w:r>
      <w:r>
        <w:t xml:space="preserve"> un </w:t>
      </w:r>
      <w:r w:rsidR="00D95364">
        <w:t>magnífico</w:t>
      </w:r>
      <w:r>
        <w:t xml:space="preserve"> mantillo </w:t>
      </w:r>
      <w:r w:rsidR="00D95364">
        <w:t xml:space="preserve">para </w:t>
      </w:r>
      <w:r w:rsidR="00095CA6">
        <w:t>mantener</w:t>
      </w:r>
      <w:r>
        <w:t xml:space="preserve"> la tierra </w:t>
      </w:r>
      <w:r w:rsidR="00DE5E86">
        <w:t>blanda</w:t>
      </w:r>
      <w:r>
        <w:t xml:space="preserve"> y húmeda.</w:t>
      </w:r>
    </w:p>
    <w:p w14:paraId="6C1E5B01" w14:textId="77777777" w:rsidR="00334631" w:rsidRDefault="00D95364">
      <w:r>
        <w:t xml:space="preserve">Si ha cavado </w:t>
      </w:r>
      <w:r w:rsidR="005B3612">
        <w:t>una zanja para controlar el bambú invasivo, compru</w:t>
      </w:r>
      <w:r w:rsidR="00DE5E86">
        <w:t>ebe cada otoñ</w:t>
      </w:r>
      <w:r w:rsidR="005B3612">
        <w:t>o si algún riz</w:t>
      </w:r>
      <w:r w:rsidR="00DE5E86">
        <w:t>oma ha tratado de traspasarla. E</w:t>
      </w:r>
      <w:r w:rsidR="005B3612">
        <w:t>n caso afirmativo, córtelos.</w:t>
      </w:r>
    </w:p>
    <w:p w14:paraId="63962561" w14:textId="77777777" w:rsidR="00334631" w:rsidRDefault="005B3612">
      <w:r>
        <w:t xml:space="preserve">Utilice guías para las cañas </w:t>
      </w:r>
      <w:r w:rsidR="00D95364">
        <w:t xml:space="preserve">más </w:t>
      </w:r>
      <w:r>
        <w:t>altas y delgadas de bambú</w:t>
      </w:r>
      <w:r w:rsidR="00254C53" w:rsidRPr="00816375">
        <w:t>.</w:t>
      </w:r>
    </w:p>
    <w:p w14:paraId="1224E95C" w14:textId="77777777" w:rsidR="00334631" w:rsidRDefault="005B3612">
      <w:r>
        <w:t>En primavera</w:t>
      </w:r>
      <w:r w:rsidR="00D95364">
        <w:t>,</w:t>
      </w:r>
      <w:r>
        <w:t xml:space="preserve"> las hojas </w:t>
      </w:r>
      <w:r w:rsidR="00DE5E86">
        <w:t>del bambú</w:t>
      </w:r>
      <w:r>
        <w:t xml:space="preserve"> amarillean y </w:t>
      </w:r>
      <w:r w:rsidR="00DE5E86">
        <w:t xml:space="preserve">se </w:t>
      </w:r>
      <w:r w:rsidR="00D95364">
        <w:t>caen. E</w:t>
      </w:r>
      <w:r>
        <w:t>s algo normal en el ciclo de crecimiento de la planta</w:t>
      </w:r>
      <w:r w:rsidR="00254C53">
        <w:t>.</w:t>
      </w:r>
    </w:p>
    <w:p w14:paraId="2D193036" w14:textId="77777777" w:rsidR="00334631" w:rsidRDefault="005B3612">
      <w:r>
        <w:t>Mantener los insectos a raya</w:t>
      </w:r>
    </w:p>
    <w:p w14:paraId="3A5B4D87" w14:textId="77777777" w:rsidR="002B4C44" w:rsidRDefault="002B4C44">
      <w:r>
        <w:t>Ácaros</w:t>
      </w:r>
    </w:p>
    <w:p w14:paraId="5BB9F993" w14:textId="77777777" w:rsidR="00334631" w:rsidRDefault="002B4C44">
      <w:r>
        <w:lastRenderedPageBreak/>
        <w:t xml:space="preserve">Los ácaros del bambú </w:t>
      </w:r>
      <w:r w:rsidR="00D95364">
        <w:t xml:space="preserve">provocan </w:t>
      </w:r>
      <w:r w:rsidR="008164ED">
        <w:t xml:space="preserve">en las hojas de la planta </w:t>
      </w:r>
      <w:r w:rsidR="00D95364">
        <w:t>un</w:t>
      </w:r>
      <w:r>
        <w:t xml:space="preserve"> efecto punteado </w:t>
      </w:r>
      <w:r w:rsidR="00D95364">
        <w:t>de</w:t>
      </w:r>
      <w:r>
        <w:t xml:space="preserve"> centros amarillentos. Con </w:t>
      </w:r>
      <w:r w:rsidR="008164ED">
        <w:t xml:space="preserve">ayuda de </w:t>
      </w:r>
      <w:r>
        <w:t xml:space="preserve">una lupa </w:t>
      </w:r>
      <w:r w:rsidR="008164ED">
        <w:t xml:space="preserve">pueden verse </w:t>
      </w:r>
      <w:r w:rsidR="00095CA6">
        <w:t>los</w:t>
      </w:r>
      <w:r>
        <w:t xml:space="preserve"> </w:t>
      </w:r>
      <w:r w:rsidR="008164ED">
        <w:t>arácnidos</w:t>
      </w:r>
      <w:r>
        <w:t xml:space="preserve"> </w:t>
      </w:r>
      <w:r w:rsidR="008164ED">
        <w:t>por</w:t>
      </w:r>
      <w:r>
        <w:t xml:space="preserve"> la parte interior de las hojas, que es de donde prefieren extraer el jugo</w:t>
      </w:r>
      <w:r w:rsidR="008164ED">
        <w:t xml:space="preserve">. El mayor problema </w:t>
      </w:r>
      <w:r>
        <w:t xml:space="preserve">de los ácaros es </w:t>
      </w:r>
      <w:r w:rsidR="00095CA6">
        <w:t>sobre</w:t>
      </w:r>
      <w:r>
        <w:t xml:space="preserve"> todo visual. </w:t>
      </w:r>
      <w:r w:rsidR="00095CA6">
        <w:t>Las</w:t>
      </w:r>
      <w:r>
        <w:t xml:space="preserve"> infecciones </w:t>
      </w:r>
      <w:r w:rsidR="00095CA6">
        <w:t>menores</w:t>
      </w:r>
      <w:r>
        <w:t xml:space="preserve"> pueden controlarse rociando la planta</w:t>
      </w:r>
      <w:r w:rsidR="00095CA6">
        <w:t xml:space="preserve"> con un insecticida o acaricida adecuado</w:t>
      </w:r>
      <w:r w:rsidR="00254C53">
        <w:t>.</w:t>
      </w:r>
    </w:p>
    <w:p w14:paraId="08A86BD3" w14:textId="77777777" w:rsidR="00334631" w:rsidRDefault="002B4C44">
      <w:r>
        <w:t>Cochinilla</w:t>
      </w:r>
    </w:p>
    <w:p w14:paraId="403D34F3" w14:textId="77777777" w:rsidR="00334631" w:rsidRDefault="00095CA6">
      <w:r>
        <w:t xml:space="preserve">Es un problema </w:t>
      </w:r>
      <w:r w:rsidR="002B4C44">
        <w:t xml:space="preserve">ocasional </w:t>
      </w:r>
      <w:r>
        <w:t>de</w:t>
      </w:r>
      <w:r w:rsidR="002B4C44">
        <w:t xml:space="preserve"> las vari</w:t>
      </w:r>
      <w:r>
        <w:t>edades no invasivas. Puede controlarse</w:t>
      </w:r>
      <w:r w:rsidR="002B4C44">
        <w:t xml:space="preserve"> inyectando </w:t>
      </w:r>
      <w:proofErr w:type="spellStart"/>
      <w:r w:rsidR="002B4C44">
        <w:t>dimethoate</w:t>
      </w:r>
      <w:proofErr w:type="spellEnd"/>
      <w:r w:rsidR="002B4C44">
        <w:t xml:space="preserve"> directamente en la caña. Si prefiere </w:t>
      </w:r>
      <w:r>
        <w:t>utilizar otro</w:t>
      </w:r>
      <w:r w:rsidR="002B4C44">
        <w:t xml:space="preserve"> método, puede probar a sumergir la planta </w:t>
      </w:r>
      <w:r>
        <w:t xml:space="preserve">en agua de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24 horas </w:t>
      </w:r>
      <w:r w:rsidR="002B4C44">
        <w:t>(si está plantada en una maceta), lo suficiente para matar a la cochinilla sin dañar la planta. El bamb</w:t>
      </w:r>
      <w:r w:rsidR="00C439E0">
        <w:t xml:space="preserve">ú </w:t>
      </w:r>
      <w:r>
        <w:t>procede de climas muy húmedos y soporta bastante bien</w:t>
      </w:r>
      <w:r w:rsidR="00C439E0">
        <w:t xml:space="preserve"> la inmersión en</w:t>
      </w:r>
      <w:r>
        <w:t xml:space="preserve"> agua</w:t>
      </w:r>
      <w:r w:rsidR="00254C53" w:rsidRPr="00E3117F">
        <w:t>.</w:t>
      </w:r>
    </w:p>
    <w:p w14:paraId="07252A11" w14:textId="77777777" w:rsidR="00334631" w:rsidRDefault="00334631"/>
    <w:sectPr w:rsidR="00334631" w:rsidSect="001240C7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12A5"/>
    <w:multiLevelType w:val="hybridMultilevel"/>
    <w:tmpl w:val="CD5E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C62F9"/>
    <w:multiLevelType w:val="multilevel"/>
    <w:tmpl w:val="55D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C53"/>
    <w:rsid w:val="00062ED3"/>
    <w:rsid w:val="00095CA6"/>
    <w:rsid w:val="000D7AB9"/>
    <w:rsid w:val="001054FF"/>
    <w:rsid w:val="001240C7"/>
    <w:rsid w:val="001D6940"/>
    <w:rsid w:val="00254C53"/>
    <w:rsid w:val="002B4C44"/>
    <w:rsid w:val="002B75A6"/>
    <w:rsid w:val="002D691D"/>
    <w:rsid w:val="00334631"/>
    <w:rsid w:val="0040268C"/>
    <w:rsid w:val="004238FC"/>
    <w:rsid w:val="005B3612"/>
    <w:rsid w:val="00612353"/>
    <w:rsid w:val="00786E10"/>
    <w:rsid w:val="0080191B"/>
    <w:rsid w:val="008164ED"/>
    <w:rsid w:val="008E0D04"/>
    <w:rsid w:val="009210F4"/>
    <w:rsid w:val="009919E9"/>
    <w:rsid w:val="00992343"/>
    <w:rsid w:val="00A82995"/>
    <w:rsid w:val="00A908CC"/>
    <w:rsid w:val="00BB0D8C"/>
    <w:rsid w:val="00BE11A2"/>
    <w:rsid w:val="00C439E0"/>
    <w:rsid w:val="00D63600"/>
    <w:rsid w:val="00D95364"/>
    <w:rsid w:val="00DE5E86"/>
    <w:rsid w:val="00E93E15"/>
    <w:rsid w:val="00F73D40"/>
    <w:rsid w:val="00F8366F"/>
    <w:rsid w:val="00FD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1827F3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353"/>
    <w:pPr>
      <w:spacing w:after="200" w:line="276" w:lineRule="auto"/>
    </w:pPr>
    <w:rPr>
      <w:sz w:val="22"/>
      <w:szCs w:val="22"/>
      <w:lang w:val="es-ES_tradnl"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9919E9"/>
    <w:pPr>
      <w:keepNext/>
      <w:keepLines/>
      <w:spacing w:before="480" w:after="0"/>
      <w:outlineLvl w:val="0"/>
    </w:pPr>
    <w:rPr>
      <w:rFonts w:ascii="Cambria" w:hAnsi="Cambria"/>
      <w:b/>
      <w:bCs/>
      <w:color w:val="345A8A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9919E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54C53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254C53"/>
    <w:rPr>
      <w:b/>
      <w:bCs/>
      <w:i/>
      <w:iCs/>
      <w:spacing w:val="10"/>
    </w:rPr>
  </w:style>
  <w:style w:type="paragraph" w:styleId="Ttulo">
    <w:name w:val="Title"/>
    <w:basedOn w:val="Normal"/>
    <w:next w:val="Normal"/>
    <w:link w:val="TtuloCar"/>
    <w:uiPriority w:val="10"/>
    <w:qFormat/>
    <w:rsid w:val="009919E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83A63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919E9"/>
    <w:rPr>
      <w:rFonts w:ascii="Cambria" w:eastAsia="Times New Roman" w:hAnsi="Cambria" w:cs="Times New Roman"/>
      <w:color w:val="183A63"/>
      <w:spacing w:val="5"/>
      <w:kern w:val="28"/>
      <w:sz w:val="52"/>
      <w:szCs w:val="52"/>
      <w:lang w:eastAsia="zh-TW"/>
    </w:rPr>
  </w:style>
  <w:style w:type="character" w:customStyle="1" w:styleId="Ttulo1Car">
    <w:name w:val="Título 1 Car"/>
    <w:basedOn w:val="Fuentedeprrafopredeter"/>
    <w:link w:val="Ttulo1"/>
    <w:uiPriority w:val="9"/>
    <w:rsid w:val="009919E9"/>
    <w:rPr>
      <w:rFonts w:ascii="Cambria" w:eastAsia="Times New Roman" w:hAnsi="Cambria" w:cs="Times New Roman"/>
      <w:b/>
      <w:bCs/>
      <w:color w:val="345A8A"/>
      <w:sz w:val="28"/>
      <w:szCs w:val="28"/>
      <w:lang w:eastAsia="zh-TW"/>
    </w:rPr>
  </w:style>
  <w:style w:type="paragraph" w:styleId="Prrafodelista">
    <w:name w:val="List Paragraph"/>
    <w:basedOn w:val="Normal"/>
    <w:uiPriority w:val="34"/>
    <w:qFormat/>
    <w:rsid w:val="009919E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919E9"/>
    <w:rPr>
      <w:rFonts w:ascii="Cambria" w:eastAsia="Times New Roman" w:hAnsi="Cambria" w:cs="Times New Roman"/>
      <w:b/>
      <w:bCs/>
      <w:color w:val="4F81BD"/>
      <w:sz w:val="26"/>
      <w:szCs w:val="26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353"/>
    <w:pPr>
      <w:spacing w:after="200" w:line="276" w:lineRule="auto"/>
    </w:pPr>
    <w:rPr>
      <w:sz w:val="22"/>
      <w:szCs w:val="22"/>
      <w:lang w:val="es-ES_tradnl"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9919E9"/>
    <w:pPr>
      <w:keepNext/>
      <w:keepLines/>
      <w:spacing w:before="480" w:after="0"/>
      <w:outlineLvl w:val="0"/>
    </w:pPr>
    <w:rPr>
      <w:rFonts w:ascii="Cambria" w:hAnsi="Cambria"/>
      <w:b/>
      <w:bCs/>
      <w:color w:val="345A8A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9919E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54C53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254C53"/>
    <w:rPr>
      <w:b/>
      <w:bCs/>
      <w:i/>
      <w:iCs/>
      <w:spacing w:val="10"/>
    </w:rPr>
  </w:style>
  <w:style w:type="paragraph" w:styleId="Ttulo">
    <w:name w:val="Title"/>
    <w:basedOn w:val="Normal"/>
    <w:next w:val="Normal"/>
    <w:link w:val="TtuloCar"/>
    <w:uiPriority w:val="10"/>
    <w:qFormat/>
    <w:rsid w:val="009919E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83A63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919E9"/>
    <w:rPr>
      <w:rFonts w:ascii="Cambria" w:eastAsia="Times New Roman" w:hAnsi="Cambria" w:cs="Times New Roman"/>
      <w:color w:val="183A63"/>
      <w:spacing w:val="5"/>
      <w:kern w:val="28"/>
      <w:sz w:val="52"/>
      <w:szCs w:val="52"/>
      <w:lang w:eastAsia="zh-TW"/>
    </w:rPr>
  </w:style>
  <w:style w:type="character" w:customStyle="1" w:styleId="Ttulo1Car">
    <w:name w:val="Título 1 Car"/>
    <w:basedOn w:val="Fuentedeprrafopredeter"/>
    <w:link w:val="Ttulo1"/>
    <w:uiPriority w:val="9"/>
    <w:rsid w:val="009919E9"/>
    <w:rPr>
      <w:rFonts w:ascii="Cambria" w:eastAsia="Times New Roman" w:hAnsi="Cambria" w:cs="Times New Roman"/>
      <w:b/>
      <w:bCs/>
      <w:color w:val="345A8A"/>
      <w:sz w:val="28"/>
      <w:szCs w:val="28"/>
      <w:lang w:eastAsia="zh-TW"/>
    </w:rPr>
  </w:style>
  <w:style w:type="paragraph" w:styleId="Prrafodelista">
    <w:name w:val="List Paragraph"/>
    <w:basedOn w:val="Normal"/>
    <w:uiPriority w:val="34"/>
    <w:qFormat/>
    <w:rsid w:val="009919E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919E9"/>
    <w:rPr>
      <w:rFonts w:ascii="Cambria" w:eastAsia="Times New Roman" w:hAnsi="Cambria" w:cs="Times New Roman"/>
      <w:b/>
      <w:bCs/>
      <w:color w:val="4F81BD"/>
      <w:sz w:val="26"/>
      <w:szCs w:val="2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484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All About Bamboo</vt:lpstr>
      <vt:lpstr>All About Bamboo</vt:lpstr>
    </vt:vector>
  </TitlesOfParts>
  <Company>Online Training Solutions, Inc.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About Bamboo</dc:title>
  <dc:creator>Susie Bayers</dc:creator>
  <dc:description>Copyright © 2006 Online Training Solutions, Inc.</dc:description>
  <cp:lastModifiedBy>Handz</cp:lastModifiedBy>
  <cp:revision>3</cp:revision>
  <dcterms:created xsi:type="dcterms:W3CDTF">2006-12-13T18:14:00Z</dcterms:created>
  <dcterms:modified xsi:type="dcterms:W3CDTF">2010-03-02T23:32:00Z</dcterms:modified>
</cp:coreProperties>
</file>