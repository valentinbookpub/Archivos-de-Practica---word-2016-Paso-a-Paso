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42BF9" w14:textId="77777777" w:rsidR="00FC14E3" w:rsidRDefault="00737F7E" w:rsidP="00FC14E3">
      <w:pPr>
        <w:pStyle w:val="Ttulo"/>
        <w:jc w:val="center"/>
      </w:pPr>
      <w:bookmarkStart w:id="0" w:name="_GoBack"/>
      <w:bookmarkEnd w:id="0"/>
      <w:r>
        <w:t>Megabyte</w:t>
      </w:r>
    </w:p>
    <w:p w14:paraId="1957F788" w14:textId="77777777" w:rsidR="00BA205A" w:rsidRPr="00BA205A" w:rsidRDefault="00BA205A" w:rsidP="00BA205A"/>
    <w:p w14:paraId="5EBFCA7C" w14:textId="77777777" w:rsidR="00FC14E3" w:rsidRDefault="00FC14E3" w:rsidP="00FC14E3">
      <w:pPr>
        <w:pStyle w:val="Ttulo1"/>
      </w:pPr>
      <w:r>
        <w:t>La Circunferencia en el Sistema Horario</w:t>
      </w:r>
    </w:p>
    <w:p w14:paraId="7EC7EC15" w14:textId="77777777" w:rsidR="00FC14E3" w:rsidRPr="00FC14E3" w:rsidRDefault="00FC14E3" w:rsidP="00FC14E3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16"/>
        </w:rPr>
      </w:pPr>
      <w:r w:rsidRPr="00FC14E3">
        <w:rPr>
          <w:rFonts w:ascii="Arial" w:hAnsi="Arial" w:cs="Arial"/>
          <w:color w:val="000000"/>
          <w:sz w:val="20"/>
          <w:szCs w:val="16"/>
        </w:rPr>
        <w:t>En la antigüedad todos los relojes eran de una forma circunferencial, ahora están los relojes digitales y mucho más, pero me referiré a los relojes antiguos o no tan antiguos porque sin embargo se siguen usando hasta la actualidad.</w:t>
      </w:r>
    </w:p>
    <w:p w14:paraId="56B8D731" w14:textId="77777777" w:rsidR="00FC14E3" w:rsidRDefault="00FC14E3" w:rsidP="00FC14E3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16"/>
        </w:rPr>
      </w:pPr>
      <w:r w:rsidRPr="00FC14E3">
        <w:rPr>
          <w:rFonts w:ascii="Arial" w:hAnsi="Arial" w:cs="Arial"/>
          <w:color w:val="000000"/>
          <w:sz w:val="20"/>
          <w:szCs w:val="16"/>
        </w:rPr>
        <w:t xml:space="preserve">El reloj consiste en una placa redonda (circunferencial) que esta dividida en 12 partes iguales, al centro tiene un agujero por donde sale el sistema del horario, minutero y segundero. </w:t>
      </w:r>
    </w:p>
    <w:p w14:paraId="0C244C7E" w14:textId="77777777" w:rsidR="00FC14E3" w:rsidRDefault="00FC14E3" w:rsidP="00FC14E3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16"/>
        </w:rPr>
      </w:pPr>
      <w:r w:rsidRPr="00FC14E3">
        <w:rPr>
          <w:rFonts w:ascii="Arial" w:hAnsi="Arial" w:cs="Arial"/>
          <w:color w:val="000000"/>
          <w:sz w:val="20"/>
          <w:szCs w:val="16"/>
        </w:rPr>
        <w:t>Bueno evidentemente dentro del reloj se encuentra tod</w:t>
      </w:r>
      <w:r>
        <w:rPr>
          <w:rFonts w:ascii="Arial" w:hAnsi="Arial" w:cs="Arial"/>
          <w:color w:val="000000"/>
          <w:sz w:val="20"/>
          <w:szCs w:val="16"/>
        </w:rPr>
        <w:t xml:space="preserve">o un sistema de maquinarias con </w:t>
      </w:r>
      <w:r w:rsidRPr="00FC14E3">
        <w:rPr>
          <w:rFonts w:ascii="Arial" w:hAnsi="Arial" w:cs="Arial"/>
          <w:color w:val="000000"/>
          <w:sz w:val="20"/>
          <w:szCs w:val="16"/>
        </w:rPr>
        <w:t>engranajes y demases, pero me centraré en otros aspectos. Para dividir la circunferencia en 12 partes exactamente i</w:t>
      </w:r>
      <w:r>
        <w:rPr>
          <w:rFonts w:ascii="Arial" w:hAnsi="Arial" w:cs="Arial"/>
          <w:color w:val="000000"/>
          <w:sz w:val="20"/>
          <w:szCs w:val="16"/>
        </w:rPr>
        <w:t xml:space="preserve">guales, que a futuro podrán dar </w:t>
      </w:r>
      <w:r w:rsidRPr="00FC14E3">
        <w:rPr>
          <w:rFonts w:ascii="Arial" w:hAnsi="Arial" w:cs="Arial"/>
          <w:color w:val="000000"/>
          <w:sz w:val="20"/>
          <w:szCs w:val="16"/>
        </w:rPr>
        <w:t>una medición</w:t>
      </w:r>
      <w:r>
        <w:rPr>
          <w:rFonts w:ascii="Arial" w:hAnsi="Arial" w:cs="Arial"/>
          <w:color w:val="000000"/>
          <w:sz w:val="20"/>
          <w:szCs w:val="16"/>
        </w:rPr>
        <w:t xml:space="preserve"> </w:t>
      </w:r>
      <w:r>
        <w:rPr>
          <w:rFonts w:ascii="Tahoma" w:hAnsi="Tahoma" w:cs="Tahoma"/>
          <w:color w:val="000000"/>
          <w:sz w:val="16"/>
          <w:szCs w:val="16"/>
        </w:rPr>
        <w:br/>
      </w:r>
      <w:r w:rsidRPr="00FC14E3">
        <w:rPr>
          <w:rFonts w:ascii="Arial" w:hAnsi="Arial" w:cs="Arial"/>
          <w:color w:val="000000"/>
          <w:sz w:val="20"/>
          <w:szCs w:val="16"/>
        </w:rPr>
        <w:t xml:space="preserve">de hora perfecta, es necesario usar criterios de ángulos de la circunferencia. Usando el centro como vértice*, se puede observar que el ángulo interno de la circunferencia mide 360°. Entonces será necesario dividir 360° en 12. El resultado será 30° y entonces cada parte del reloj tendrá que medir 30°. </w:t>
      </w:r>
    </w:p>
    <w:p w14:paraId="67974182" w14:textId="77777777" w:rsidR="00FC14E3" w:rsidRPr="00FC14E3" w:rsidRDefault="00FC14E3" w:rsidP="00FC14E3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0"/>
          <w:szCs w:val="16"/>
        </w:rPr>
      </w:pPr>
      <w:r w:rsidRPr="00FC14E3">
        <w:rPr>
          <w:rFonts w:ascii="Arial" w:hAnsi="Arial" w:cs="Arial"/>
          <w:color w:val="000000"/>
          <w:sz w:val="20"/>
          <w:szCs w:val="16"/>
        </w:rPr>
        <w:t>También se puede usar la</w:t>
      </w:r>
      <w:r>
        <w:rPr>
          <w:rFonts w:ascii="Arial" w:hAnsi="Arial" w:cs="Arial"/>
          <w:color w:val="000000"/>
          <w:sz w:val="20"/>
          <w:szCs w:val="16"/>
        </w:rPr>
        <w:t xml:space="preserve"> </w:t>
      </w:r>
      <w:r w:rsidRPr="00FC14E3">
        <w:rPr>
          <w:rFonts w:ascii="Arial" w:hAnsi="Arial" w:cs="Arial"/>
          <w:color w:val="000000"/>
          <w:sz w:val="20"/>
          <w:szCs w:val="16"/>
        </w:rPr>
        <w:t>formula:</w:t>
      </w:r>
      <w:r w:rsidR="00026382">
        <w:rPr>
          <w:rFonts w:ascii="Arial" w:hAnsi="Arial" w:cs="Arial"/>
          <w:color w:val="000000"/>
          <w:sz w:val="20"/>
          <w:szCs w:val="16"/>
        </w:rPr>
        <w:t xml:space="preserve"> </w:t>
      </w:r>
      <w:r w:rsidR="00BA205A">
        <w:rPr>
          <w:rFonts w:ascii="Arial" w:hAnsi="Arial" w:cs="Arial"/>
          <w:color w:val="000000"/>
          <w:sz w:val="20"/>
          <w:szCs w:val="16"/>
        </w:rPr>
        <w:t xml:space="preserve">  </w:t>
      </w:r>
      <w:r w:rsidRPr="00FC14E3">
        <w:rPr>
          <w:rFonts w:ascii="Arial" w:hAnsi="Arial" w:cs="Arial"/>
          <w:color w:val="000000"/>
          <w:sz w:val="20"/>
          <w:szCs w:val="16"/>
        </w:rPr>
        <w:t xml:space="preserve">para obtener el perímetro de la circunferencia y entonces dividir este en 12 para tener la distancia de cada uno de los 12 arcos**** de la circunferencia, esto se puede hacer con una huincha de medir, ya que estas son flexibles y se pueden adecuar a la forma redonda de la </w:t>
      </w:r>
    </w:p>
    <w:p w14:paraId="30B8F9DC" w14:textId="77777777" w:rsidR="00313497" w:rsidRDefault="00FC14E3" w:rsidP="00FC14E3">
      <w:pPr>
        <w:jc w:val="center"/>
      </w:pPr>
      <w:r>
        <w:rPr>
          <w:rFonts w:ascii="Tahoma" w:hAnsi="Tahoma" w:cs="Tahoma"/>
          <w:noProof/>
          <w:color w:val="000000"/>
          <w:sz w:val="16"/>
          <w:szCs w:val="16"/>
        </w:rPr>
        <w:drawing>
          <wp:inline distT="0" distB="0" distL="0" distR="0" wp14:editId="43563A66">
            <wp:extent cx="1619250" cy="1619250"/>
            <wp:effectExtent l="0" t="38100" r="0" b="495300"/>
            <wp:docPr id="2" name="Imagen 1" descr="Circunfer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nferenci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sectPr w:rsidR="00313497" w:rsidSect="003134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4E3"/>
    <w:rsid w:val="00002FE1"/>
    <w:rsid w:val="00026382"/>
    <w:rsid w:val="00313497"/>
    <w:rsid w:val="003459B4"/>
    <w:rsid w:val="005233D8"/>
    <w:rsid w:val="005E6CF8"/>
    <w:rsid w:val="00737F7E"/>
    <w:rsid w:val="0094051D"/>
    <w:rsid w:val="00BA205A"/>
    <w:rsid w:val="00C54009"/>
    <w:rsid w:val="00E4398E"/>
    <w:rsid w:val="00FC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D3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14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1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4E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C14E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FC14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14E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14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1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1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4E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C14E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FC14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14E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2591">
          <w:marLeft w:val="0"/>
          <w:marRight w:val="0"/>
          <w:marTop w:val="0"/>
          <w:marBottom w:val="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Handz</dc:creator>
  <cp:lastModifiedBy>handsofthelp</cp:lastModifiedBy>
  <cp:revision>3</cp:revision>
  <dcterms:created xsi:type="dcterms:W3CDTF">2009-01-03T01:17:00Z</dcterms:created>
  <dcterms:modified xsi:type="dcterms:W3CDTF">2010-03-12T04:56:00Z</dcterms:modified>
</cp:coreProperties>
</file>